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17015B">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17015B">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17015B">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17015B">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17015B">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17015B">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17015B"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17015B"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17015B">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17015B"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Has a flag for departures that were more than 15 minutes late, but not how long the departure </w:t>
            </w:r>
            <w:proofErr w:type="gramStart"/>
            <w:r w:rsidRPr="00400003">
              <w:rPr>
                <w:rFonts w:cstheme="minorHAnsi"/>
                <w:sz w:val="20"/>
                <w:szCs w:val="20"/>
              </w:rPr>
              <w:t>was.</w:t>
            </w:r>
            <w:proofErr w:type="gramEnd"/>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 xml:space="preserve">Added </w:t>
            </w:r>
            <w:proofErr w:type="spellStart"/>
            <w:r>
              <w:t>geopoints</w:t>
            </w:r>
            <w:proofErr w:type="spellEnd"/>
            <w:r>
              <w:t xml:space="preserve">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 xml:space="preserve">There are 18 columns with missing values. The number of missing values in these columns are close; this </w:t>
            </w:r>
            <w:proofErr w:type="gramStart"/>
            <w:r>
              <w:rPr>
                <w:rFonts w:ascii="Calibri" w:hAnsi="Calibri" w:cs="Calibri"/>
                <w:color w:val="000000"/>
              </w:rPr>
              <w:t>could  indicate</w:t>
            </w:r>
            <w:proofErr w:type="gramEnd"/>
            <w:r>
              <w:rPr>
                <w:rFonts w:ascii="Calibri" w:hAnsi="Calibri" w:cs="Calibri"/>
                <w:color w:val="000000"/>
              </w:rPr>
              <w:t xml:space="preserv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sdt>
            <w:sdtPr>
              <w:id w:val="1607460337"/>
              <w:placeholder>
                <w:docPart w:val="259E6A88BA9A4088AA424238A1FDF8E7"/>
              </w:placeholder>
              <w:temporary/>
              <w:showingPlcHdr/>
              <w15:appearance w15:val="hidden"/>
            </w:sdtPr>
            <w:sdtEndPr/>
            <w:sdtContent>
              <w:p w14:paraId="68D29EFC" w14:textId="77777777" w:rsidR="0042742A" w:rsidRDefault="0042742A"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14:paraId="732A2075" w14:textId="77777777" w:rsidR="0042742A" w:rsidRDefault="0042742A" w:rsidP="00B7244E"/>
              <w:p w14:paraId="322C0C76" w14:textId="77777777" w:rsidR="0042742A" w:rsidRDefault="0042742A"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14:paraId="5EE6CA54" w14:textId="77777777" w:rsidR="0042742A" w:rsidRDefault="0042742A" w:rsidP="00B7244E"/>
              <w:p w14:paraId="56ECF2F3" w14:textId="77777777" w:rsidR="0042742A" w:rsidRDefault="0042742A" w:rsidP="00B7244E">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sdtContent>
          </w:sdt>
          <w:p w14:paraId="5B312679" w14:textId="77777777" w:rsidR="00C3569F" w:rsidRDefault="00C3569F" w:rsidP="00B7244E"/>
        </w:tc>
      </w:tr>
      <w:tr w:rsidR="00C3569F" w14:paraId="31100FB6" w14:textId="77777777" w:rsidTr="001F3540">
        <w:trPr>
          <w:trHeight w:val="1818"/>
        </w:trPr>
        <w:tc>
          <w:tcPr>
            <w:tcW w:w="10771" w:type="dxa"/>
            <w:gridSpan w:val="2"/>
          </w:tcPr>
          <w:tbl>
            <w:tblPr>
              <w:tblW w:w="10767" w:type="dxa"/>
              <w:tblLayout w:type="fixed"/>
              <w:tblCellMar>
                <w:left w:w="0" w:type="dxa"/>
                <w:right w:w="0" w:type="dxa"/>
              </w:tblCellMar>
              <w:tblLook w:val="0600" w:firstRow="0" w:lastRow="0" w:firstColumn="0" w:lastColumn="0" w:noHBand="1" w:noVBand="1"/>
            </w:tblPr>
            <w:tblGrid>
              <w:gridCol w:w="2691"/>
              <w:gridCol w:w="2692"/>
              <w:gridCol w:w="2692"/>
              <w:gridCol w:w="2692"/>
            </w:tblGrid>
            <w:tr w:rsidR="00C3569F" w:rsidRPr="00153581" w14:paraId="5C6A596B" w14:textId="77777777" w:rsidTr="0042742A">
              <w:trPr>
                <w:trHeight w:val="383"/>
              </w:trPr>
              <w:tc>
                <w:tcPr>
                  <w:tcW w:w="2691" w:type="dxa"/>
                  <w:tcBorders>
                    <w:bottom w:val="single" w:sz="18" w:space="0" w:color="D83D27" w:themeColor="accent2"/>
                  </w:tcBorders>
                </w:tcPr>
                <w:p w14:paraId="4CD1B795" w14:textId="77777777" w:rsidR="00C3569F" w:rsidRPr="00153581" w:rsidRDefault="00C3569F" w:rsidP="00B7244E">
                  <w:pPr>
                    <w:pStyle w:val="Table"/>
                  </w:pPr>
                </w:p>
              </w:tc>
              <w:tc>
                <w:tcPr>
                  <w:tcW w:w="2692" w:type="dxa"/>
                  <w:tcBorders>
                    <w:bottom w:val="single" w:sz="18" w:space="0" w:color="D83D27" w:themeColor="accent2"/>
                  </w:tcBorders>
                  <w:vAlign w:val="center"/>
                </w:tcPr>
                <w:p w14:paraId="247C9D82" w14:textId="77777777" w:rsidR="00C3569F" w:rsidRPr="001840CD" w:rsidRDefault="0017015B" w:rsidP="00B7244E">
                  <w:pPr>
                    <w:pStyle w:val="Table"/>
                  </w:pPr>
                  <w:sdt>
                    <w:sdtPr>
                      <w:id w:val="125211116"/>
                      <w:placeholder>
                        <w:docPart w:val="4E24DD9B7DFF42F590B50D74C0D7B3AA"/>
                      </w:placeholder>
                      <w:temporary/>
                      <w:showingPlcHdr/>
                      <w15:appearance w15:val="hidden"/>
                    </w:sdtPr>
                    <w:sdtEndPr/>
                    <w:sdtContent>
                      <w:r w:rsidR="0042742A" w:rsidRPr="001840CD">
                        <w:t>2020</w:t>
                      </w:r>
                    </w:sdtContent>
                  </w:sdt>
                </w:p>
              </w:tc>
              <w:tc>
                <w:tcPr>
                  <w:tcW w:w="2692" w:type="dxa"/>
                  <w:tcBorders>
                    <w:bottom w:val="single" w:sz="18" w:space="0" w:color="D83D27" w:themeColor="accent2"/>
                  </w:tcBorders>
                  <w:vAlign w:val="center"/>
                </w:tcPr>
                <w:p w14:paraId="5BB3378D" w14:textId="77777777" w:rsidR="00C3569F" w:rsidRPr="001840CD" w:rsidRDefault="0017015B" w:rsidP="00B7244E">
                  <w:pPr>
                    <w:pStyle w:val="Table"/>
                  </w:pPr>
                  <w:sdt>
                    <w:sdtPr>
                      <w:id w:val="-350573274"/>
                      <w:placeholder>
                        <w:docPart w:val="F30C0C9E826E4596B33A0923FC06DCE6"/>
                      </w:placeholder>
                      <w:temporary/>
                      <w:showingPlcHdr/>
                      <w15:appearance w15:val="hidden"/>
                    </w:sdtPr>
                    <w:sdtEndPr/>
                    <w:sdtContent>
                      <w:r w:rsidR="0042742A">
                        <w:t>2021</w:t>
                      </w:r>
                    </w:sdtContent>
                  </w:sdt>
                </w:p>
              </w:tc>
              <w:tc>
                <w:tcPr>
                  <w:tcW w:w="2692" w:type="dxa"/>
                  <w:tcBorders>
                    <w:bottom w:val="single" w:sz="18" w:space="0" w:color="D83D27" w:themeColor="accent2"/>
                  </w:tcBorders>
                  <w:vAlign w:val="center"/>
                </w:tcPr>
                <w:p w14:paraId="05670653" w14:textId="77777777" w:rsidR="00C3569F" w:rsidRPr="001840CD" w:rsidRDefault="0017015B" w:rsidP="00B7244E">
                  <w:pPr>
                    <w:pStyle w:val="Table"/>
                  </w:pPr>
                  <w:sdt>
                    <w:sdtPr>
                      <w:id w:val="1719019292"/>
                      <w:placeholder>
                        <w:docPart w:val="90E29B9606D04B5EB92DB1C2859A5EE2"/>
                      </w:placeholder>
                      <w:temporary/>
                      <w:showingPlcHdr/>
                      <w15:appearance w15:val="hidden"/>
                    </w:sdtPr>
                    <w:sdtEndPr/>
                    <w:sdtContent>
                      <w:r w:rsidR="0042742A">
                        <w:t>2022</w:t>
                      </w:r>
                    </w:sdtContent>
                  </w:sdt>
                </w:p>
              </w:tc>
            </w:tr>
            <w:tr w:rsidR="00C3569F" w:rsidRPr="00C20B82" w14:paraId="33FB5B38" w14:textId="77777777" w:rsidTr="00A33F33">
              <w:trPr>
                <w:trHeight w:val="383"/>
              </w:trPr>
              <w:tc>
                <w:tcPr>
                  <w:tcW w:w="2691" w:type="dxa"/>
                  <w:tcBorders>
                    <w:top w:val="single" w:sz="18" w:space="0" w:color="D83D27" w:themeColor="accent2"/>
                    <w:bottom w:val="single" w:sz="8" w:space="0" w:color="D6D5D5" w:themeColor="background2"/>
                  </w:tcBorders>
                  <w:vAlign w:val="center"/>
                </w:tcPr>
                <w:p w14:paraId="76F551B5" w14:textId="77777777" w:rsidR="00C3569F" w:rsidRPr="009C780F" w:rsidRDefault="0017015B" w:rsidP="00B7244E">
                  <w:pPr>
                    <w:pStyle w:val="TableGrey"/>
                    <w:rPr>
                      <w:b/>
                    </w:rPr>
                  </w:pPr>
                  <w:sdt>
                    <w:sdtPr>
                      <w:id w:val="671916277"/>
                      <w:placeholder>
                        <w:docPart w:val="40B0210578264519992E0032EDB170AA"/>
                      </w:placeholder>
                      <w:temporary/>
                      <w:showingPlcHdr/>
                      <w15:appearance w15:val="hidden"/>
                    </w:sdtPr>
                    <w:sdtEndPr/>
                    <w:sdtContent>
                      <w:r w:rsidR="0042742A" w:rsidRPr="009C780F">
                        <w:t>Labor</w:t>
                      </w:r>
                    </w:sdtContent>
                  </w:sdt>
                </w:p>
              </w:tc>
              <w:tc>
                <w:tcPr>
                  <w:tcW w:w="2692" w:type="dxa"/>
                  <w:tcBorders>
                    <w:top w:val="single" w:sz="18" w:space="0" w:color="D83D27" w:themeColor="accent2"/>
                    <w:bottom w:val="single" w:sz="8" w:space="0" w:color="D6D5D5" w:themeColor="background2"/>
                  </w:tcBorders>
                  <w:vAlign w:val="center"/>
                </w:tcPr>
                <w:p w14:paraId="3C4C85EA" w14:textId="77777777" w:rsidR="00C3569F" w:rsidRPr="00B24756" w:rsidRDefault="0017015B" w:rsidP="00B7244E">
                  <w:pPr>
                    <w:pStyle w:val="TableData"/>
                  </w:pPr>
                  <w:sdt>
                    <w:sdtPr>
                      <w:id w:val="-1617283722"/>
                      <w:placeholder>
                        <w:docPart w:val="2EE39DE92335437D8FF647C5D1B90CBD"/>
                      </w:placeholder>
                      <w:temporary/>
                      <w:showingPlcHdr/>
                      <w15:appearance w15:val="hidden"/>
                    </w:sdtPr>
                    <w:sdtEndPr/>
                    <w:sdtContent>
                      <w:r w:rsidR="0042742A" w:rsidRPr="00B24756">
                        <w:t>$50,000</w:t>
                      </w:r>
                    </w:sdtContent>
                  </w:sdt>
                </w:p>
              </w:tc>
              <w:tc>
                <w:tcPr>
                  <w:tcW w:w="2692" w:type="dxa"/>
                  <w:tcBorders>
                    <w:top w:val="single" w:sz="18" w:space="0" w:color="D83D27" w:themeColor="accent2"/>
                    <w:bottom w:val="single" w:sz="8" w:space="0" w:color="D6D5D5" w:themeColor="background2"/>
                  </w:tcBorders>
                  <w:vAlign w:val="center"/>
                </w:tcPr>
                <w:p w14:paraId="5EBA30E8" w14:textId="77777777" w:rsidR="00C3569F" w:rsidRPr="00B24756" w:rsidRDefault="0017015B" w:rsidP="00B7244E">
                  <w:pPr>
                    <w:pStyle w:val="TableData"/>
                  </w:pPr>
                  <w:sdt>
                    <w:sdtPr>
                      <w:id w:val="219713567"/>
                      <w:placeholder>
                        <w:docPart w:val="F1B12E6A0A844C0CB15D710209CEDEB7"/>
                      </w:placeholder>
                      <w:temporary/>
                      <w:showingPlcHdr/>
                      <w15:appearance w15:val="hidden"/>
                    </w:sdtPr>
                    <w:sdtEndPr/>
                    <w:sdtContent>
                      <w:r w:rsidR="0042742A" w:rsidRPr="00B24756">
                        <w:t>$</w:t>
                      </w:r>
                      <w:r w:rsidR="0042742A">
                        <w:t>6</w:t>
                      </w:r>
                      <w:r w:rsidR="0042742A" w:rsidRPr="00B24756">
                        <w:t>0,000</w:t>
                      </w:r>
                    </w:sdtContent>
                  </w:sdt>
                </w:p>
              </w:tc>
              <w:tc>
                <w:tcPr>
                  <w:tcW w:w="2692" w:type="dxa"/>
                  <w:tcBorders>
                    <w:top w:val="single" w:sz="18" w:space="0" w:color="D83D27" w:themeColor="accent2"/>
                    <w:bottom w:val="single" w:sz="8" w:space="0" w:color="D6D5D5" w:themeColor="background2"/>
                  </w:tcBorders>
                  <w:vAlign w:val="center"/>
                </w:tcPr>
                <w:p w14:paraId="27F31863" w14:textId="77777777" w:rsidR="00C3569F" w:rsidRPr="00B24756" w:rsidRDefault="0017015B" w:rsidP="00B7244E">
                  <w:pPr>
                    <w:pStyle w:val="TableData"/>
                  </w:pPr>
                  <w:sdt>
                    <w:sdtPr>
                      <w:id w:val="695586630"/>
                      <w:placeholder>
                        <w:docPart w:val="2252A4A3239F4FE69B4CA68BD5E92A28"/>
                      </w:placeholder>
                      <w:temporary/>
                      <w:showingPlcHdr/>
                      <w15:appearance w15:val="hidden"/>
                    </w:sdtPr>
                    <w:sdtEndPr/>
                    <w:sdtContent>
                      <w:r w:rsidR="0042742A" w:rsidRPr="00B24756">
                        <w:t>$</w:t>
                      </w:r>
                      <w:r w:rsidR="0042742A">
                        <w:t>75</w:t>
                      </w:r>
                      <w:r w:rsidR="0042742A" w:rsidRPr="00B24756">
                        <w:t>,000</w:t>
                      </w:r>
                    </w:sdtContent>
                  </w:sdt>
                </w:p>
              </w:tc>
            </w:tr>
            <w:tr w:rsidR="00C3569F" w:rsidRPr="00C20B82" w14:paraId="763E6E6E" w14:textId="77777777" w:rsidTr="00A33F33">
              <w:trPr>
                <w:trHeight w:val="383"/>
              </w:trPr>
              <w:tc>
                <w:tcPr>
                  <w:tcW w:w="2691" w:type="dxa"/>
                  <w:tcBorders>
                    <w:top w:val="single" w:sz="8" w:space="0" w:color="D6D5D5" w:themeColor="background2"/>
                    <w:bottom w:val="single" w:sz="8" w:space="0" w:color="D6D5D5" w:themeColor="background2"/>
                  </w:tcBorders>
                  <w:vAlign w:val="center"/>
                </w:tcPr>
                <w:p w14:paraId="4CE7313C" w14:textId="77777777" w:rsidR="00C3569F" w:rsidRPr="009C780F" w:rsidRDefault="0017015B" w:rsidP="00B7244E">
                  <w:pPr>
                    <w:pStyle w:val="TableGrey"/>
                    <w:rPr>
                      <w:b/>
                    </w:rPr>
                  </w:pPr>
                  <w:sdt>
                    <w:sdtPr>
                      <w:id w:val="2109153887"/>
                      <w:placeholder>
                        <w:docPart w:val="67FD8B4102D6414691E057B986C12E5A"/>
                      </w:placeholder>
                      <w:temporary/>
                      <w:showingPlcHdr/>
                      <w15:appearance w15:val="hidden"/>
                    </w:sdtPr>
                    <w:sdtEndPr/>
                    <w:sdtContent>
                      <w:r w:rsidR="0042742A" w:rsidRPr="009C780F">
                        <w:t>Materials</w:t>
                      </w:r>
                    </w:sdtContent>
                  </w:sdt>
                </w:p>
              </w:tc>
              <w:tc>
                <w:tcPr>
                  <w:tcW w:w="2692" w:type="dxa"/>
                  <w:tcBorders>
                    <w:top w:val="single" w:sz="8" w:space="0" w:color="D6D5D5" w:themeColor="background2"/>
                    <w:bottom w:val="single" w:sz="8" w:space="0" w:color="D6D5D5" w:themeColor="background2"/>
                  </w:tcBorders>
                  <w:vAlign w:val="center"/>
                </w:tcPr>
                <w:p w14:paraId="5C58A5FC" w14:textId="77777777" w:rsidR="00C3569F" w:rsidRPr="00B24756" w:rsidRDefault="0017015B" w:rsidP="00B7244E">
                  <w:pPr>
                    <w:pStyle w:val="TableData"/>
                  </w:pPr>
                  <w:sdt>
                    <w:sdtPr>
                      <w:id w:val="-1348244761"/>
                      <w:placeholder>
                        <w:docPart w:val="605D0392CC514774AC40B0D677A6AF81"/>
                      </w:placeholder>
                      <w:temporary/>
                      <w:showingPlcHdr/>
                      <w15:appearance w15:val="hidden"/>
                    </w:sdtPr>
                    <w:sdtEndPr/>
                    <w:sdtContent>
                      <w:r w:rsidR="0042742A" w:rsidRPr="00B24756">
                        <w:t>$</w:t>
                      </w:r>
                      <w:r w:rsidR="0042742A">
                        <w:t>2</w:t>
                      </w:r>
                      <w:r w:rsidR="0042742A" w:rsidRPr="00B24756">
                        <w:t>0,000</w:t>
                      </w:r>
                    </w:sdtContent>
                  </w:sdt>
                </w:p>
              </w:tc>
              <w:tc>
                <w:tcPr>
                  <w:tcW w:w="2692" w:type="dxa"/>
                  <w:tcBorders>
                    <w:top w:val="single" w:sz="8" w:space="0" w:color="D6D5D5" w:themeColor="background2"/>
                    <w:bottom w:val="single" w:sz="8" w:space="0" w:color="D6D5D5" w:themeColor="background2"/>
                  </w:tcBorders>
                  <w:vAlign w:val="center"/>
                </w:tcPr>
                <w:p w14:paraId="4FE4908F" w14:textId="77777777" w:rsidR="00C3569F" w:rsidRPr="00B24756" w:rsidRDefault="0017015B" w:rsidP="00B7244E">
                  <w:pPr>
                    <w:pStyle w:val="TableData"/>
                  </w:pPr>
                  <w:sdt>
                    <w:sdtPr>
                      <w:id w:val="-1457487088"/>
                      <w:placeholder>
                        <w:docPart w:val="E1588140BDBD4AD58E94B9235E5DE30D"/>
                      </w:placeholder>
                      <w:temporary/>
                      <w:showingPlcHdr/>
                      <w15:appearance w15:val="hidden"/>
                    </w:sdtPr>
                    <w:sdtEndPr/>
                    <w:sdtContent>
                      <w:r w:rsidR="0042742A" w:rsidRPr="00B24756">
                        <w:t>$</w:t>
                      </w:r>
                      <w:r w:rsidR="0042742A">
                        <w:t>25</w:t>
                      </w:r>
                      <w:r w:rsidR="0042742A" w:rsidRPr="00B24756">
                        <w:t>,000</w:t>
                      </w:r>
                    </w:sdtContent>
                  </w:sdt>
                </w:p>
              </w:tc>
              <w:tc>
                <w:tcPr>
                  <w:tcW w:w="2692" w:type="dxa"/>
                  <w:tcBorders>
                    <w:top w:val="single" w:sz="8" w:space="0" w:color="D6D5D5" w:themeColor="background2"/>
                    <w:bottom w:val="single" w:sz="8" w:space="0" w:color="D6D5D5" w:themeColor="background2"/>
                  </w:tcBorders>
                  <w:vAlign w:val="center"/>
                </w:tcPr>
                <w:p w14:paraId="0E8A99E4" w14:textId="77777777" w:rsidR="00C3569F" w:rsidRPr="00B24756" w:rsidRDefault="0017015B" w:rsidP="00B7244E">
                  <w:pPr>
                    <w:pStyle w:val="TableData"/>
                  </w:pPr>
                  <w:sdt>
                    <w:sdtPr>
                      <w:id w:val="1275440559"/>
                      <w:placeholder>
                        <w:docPart w:val="6643E636CC25416692286E9EC633E4C8"/>
                      </w:placeholder>
                      <w:temporary/>
                      <w:showingPlcHdr/>
                      <w15:appearance w15:val="hidden"/>
                    </w:sdtPr>
                    <w:sdtEndPr/>
                    <w:sdtContent>
                      <w:r w:rsidR="0042742A" w:rsidRPr="00B24756">
                        <w:t>$</w:t>
                      </w:r>
                      <w:r w:rsidR="0042742A">
                        <w:t>27</w:t>
                      </w:r>
                      <w:r w:rsidR="0042742A" w:rsidRPr="00B24756">
                        <w:t>,000</w:t>
                      </w:r>
                    </w:sdtContent>
                  </w:sdt>
                </w:p>
              </w:tc>
            </w:tr>
            <w:tr w:rsidR="00C3569F" w:rsidRPr="00C20B82" w14:paraId="00334F81" w14:textId="77777777" w:rsidTr="00A33F33">
              <w:trPr>
                <w:trHeight w:val="383"/>
              </w:trPr>
              <w:tc>
                <w:tcPr>
                  <w:tcW w:w="2691" w:type="dxa"/>
                  <w:tcBorders>
                    <w:top w:val="single" w:sz="8" w:space="0" w:color="D6D5D5" w:themeColor="background2"/>
                  </w:tcBorders>
                  <w:vAlign w:val="center"/>
                </w:tcPr>
                <w:p w14:paraId="541F716A" w14:textId="77777777" w:rsidR="00C3569F" w:rsidRPr="009C780F" w:rsidRDefault="0017015B" w:rsidP="00B7244E">
                  <w:pPr>
                    <w:pStyle w:val="TableGrey"/>
                    <w:rPr>
                      <w:b/>
                    </w:rPr>
                  </w:pPr>
                  <w:sdt>
                    <w:sdtPr>
                      <w:id w:val="-125471269"/>
                      <w:placeholder>
                        <w:docPart w:val="A31C5FD94A2A453382804060258A0066"/>
                      </w:placeholder>
                      <w:temporary/>
                      <w:showingPlcHdr/>
                      <w15:appearance w15:val="hidden"/>
                    </w:sdtPr>
                    <w:sdtEndPr/>
                    <w:sdtContent>
                      <w:r w:rsidR="0042742A" w:rsidRPr="009C780F">
                        <w:t>Research</w:t>
                      </w:r>
                    </w:sdtContent>
                  </w:sdt>
                </w:p>
              </w:tc>
              <w:tc>
                <w:tcPr>
                  <w:tcW w:w="2692" w:type="dxa"/>
                  <w:tcBorders>
                    <w:top w:val="single" w:sz="8" w:space="0" w:color="D6D5D5" w:themeColor="background2"/>
                  </w:tcBorders>
                  <w:vAlign w:val="center"/>
                </w:tcPr>
                <w:p w14:paraId="554EC84C" w14:textId="77777777" w:rsidR="00C3569F" w:rsidRPr="00B24756" w:rsidRDefault="0017015B" w:rsidP="00B7244E">
                  <w:pPr>
                    <w:pStyle w:val="TableData"/>
                  </w:pPr>
                  <w:sdt>
                    <w:sdtPr>
                      <w:id w:val="1785227001"/>
                      <w:placeholder>
                        <w:docPart w:val="02E51831BD0442BABC27F66DC0DC5636"/>
                      </w:placeholder>
                      <w:temporary/>
                      <w:showingPlcHdr/>
                      <w15:appearance w15:val="hidden"/>
                    </w:sdtPr>
                    <w:sdtEndPr/>
                    <w:sdtContent>
                      <w:r w:rsidR="0042742A" w:rsidRPr="00B24756">
                        <w:t>$</w:t>
                      </w:r>
                      <w:r w:rsidR="0042742A">
                        <w:t>1</w:t>
                      </w:r>
                      <w:r w:rsidR="0042742A" w:rsidRPr="00B24756">
                        <w:t>0,000</w:t>
                      </w:r>
                    </w:sdtContent>
                  </w:sdt>
                </w:p>
              </w:tc>
              <w:tc>
                <w:tcPr>
                  <w:tcW w:w="2692" w:type="dxa"/>
                  <w:tcBorders>
                    <w:top w:val="single" w:sz="8" w:space="0" w:color="D6D5D5" w:themeColor="background2"/>
                  </w:tcBorders>
                  <w:vAlign w:val="center"/>
                </w:tcPr>
                <w:p w14:paraId="4A66EED0" w14:textId="77777777" w:rsidR="00C3569F" w:rsidRPr="00B24756" w:rsidRDefault="0017015B" w:rsidP="00B7244E">
                  <w:pPr>
                    <w:pStyle w:val="TableData"/>
                  </w:pPr>
                  <w:sdt>
                    <w:sdtPr>
                      <w:id w:val="-512074163"/>
                      <w:placeholder>
                        <w:docPart w:val="A7B2C30BE9BA420B94473F29A5ADFE50"/>
                      </w:placeholder>
                      <w:temporary/>
                      <w:showingPlcHdr/>
                      <w15:appearance w15:val="hidden"/>
                    </w:sdtPr>
                    <w:sdtEndPr/>
                    <w:sdtContent>
                      <w:r w:rsidR="0042742A" w:rsidRPr="00B24756">
                        <w:t>$</w:t>
                      </w:r>
                      <w:r w:rsidR="0042742A">
                        <w:t>5</w:t>
                      </w:r>
                      <w:r w:rsidR="0042742A" w:rsidRPr="00B24756">
                        <w:t>,000</w:t>
                      </w:r>
                    </w:sdtContent>
                  </w:sdt>
                </w:p>
              </w:tc>
              <w:tc>
                <w:tcPr>
                  <w:tcW w:w="2692" w:type="dxa"/>
                  <w:tcBorders>
                    <w:top w:val="single" w:sz="8" w:space="0" w:color="D6D5D5" w:themeColor="background2"/>
                  </w:tcBorders>
                  <w:vAlign w:val="center"/>
                </w:tcPr>
                <w:p w14:paraId="69E48E48" w14:textId="77777777" w:rsidR="00C3569F" w:rsidRPr="00B24756" w:rsidRDefault="0017015B" w:rsidP="00B7244E">
                  <w:pPr>
                    <w:pStyle w:val="TableData"/>
                  </w:pPr>
                  <w:sdt>
                    <w:sdtPr>
                      <w:id w:val="-2052143705"/>
                      <w:placeholder>
                        <w:docPart w:val="5149E248EE1B4F83ADF49C8C1C00647E"/>
                      </w:placeholder>
                      <w:temporary/>
                      <w:showingPlcHdr/>
                      <w15:appearance w15:val="hidden"/>
                    </w:sdtPr>
                    <w:sdtEndPr/>
                    <w:sdtContent>
                      <w:r w:rsidR="0042742A" w:rsidRPr="00B24756">
                        <w:t>$</w:t>
                      </w:r>
                      <w:r w:rsidR="0042742A">
                        <w:t>5</w:t>
                      </w:r>
                      <w:r w:rsidR="0042742A" w:rsidRPr="00B24756">
                        <w:t>,000</w:t>
                      </w:r>
                    </w:sdtContent>
                  </w:sdt>
                </w:p>
              </w:tc>
            </w:tr>
          </w:tbl>
          <w:p w14:paraId="4B7DB831" w14:textId="77777777" w:rsidR="00C3569F" w:rsidRDefault="00C3569F" w:rsidP="00B7244E"/>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C3569F" w14:paraId="1AED757C" w14:textId="77777777" w:rsidTr="001F3540">
        <w:trPr>
          <w:trHeight w:val="5202"/>
        </w:trPr>
        <w:tc>
          <w:tcPr>
            <w:tcW w:w="10771" w:type="dxa"/>
            <w:gridSpan w:val="2"/>
          </w:tcPr>
          <w:p w14:paraId="3526573C"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5F045793" wp14:editId="44A081B6">
                  <wp:extent cx="6815381" cy="3200400"/>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22C0E3F9" w14:textId="668741CF" w:rsidR="004A0DED" w:rsidRDefault="004A0DED" w:rsidP="00B7244E"/>
    <w:p w14:paraId="6DF49BA8" w14:textId="5C0466BA" w:rsidR="00CE7ABD" w:rsidRDefault="00CE7ABD" w:rsidP="00B7244E"/>
    <w:p w14:paraId="2FE5E096" w14:textId="77777777" w:rsidR="00CE7ABD" w:rsidRDefault="00CE7ABD" w:rsidP="00B7244E"/>
    <w:sectPr w:rsidR="00CE7ABD"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B1023" w14:textId="77777777" w:rsidR="0017015B" w:rsidRDefault="0017015B" w:rsidP="00B7244E">
      <w:r>
        <w:separator/>
      </w:r>
    </w:p>
  </w:endnote>
  <w:endnote w:type="continuationSeparator" w:id="0">
    <w:p w14:paraId="5E1D21FA" w14:textId="77777777" w:rsidR="0017015B" w:rsidRDefault="0017015B"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panose1 w:val="02010800040101010101"/>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20B0604020202020204"/>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98D518" w14:textId="77777777" w:rsidR="0017015B" w:rsidRDefault="0017015B" w:rsidP="00B7244E">
      <w:r>
        <w:separator/>
      </w:r>
    </w:p>
  </w:footnote>
  <w:footnote w:type="continuationSeparator" w:id="0">
    <w:p w14:paraId="0EA7A768" w14:textId="77777777" w:rsidR="0017015B" w:rsidRDefault="0017015B"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removePersonalInformation/>
  <w:removeDateAndTime/>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5019A"/>
    <w:rsid w:val="00153581"/>
    <w:rsid w:val="00157746"/>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90F9C"/>
    <w:rsid w:val="00D95CD2"/>
    <w:rsid w:val="00DA1F52"/>
    <w:rsid w:val="00DA530F"/>
    <w:rsid w:val="00DA60D5"/>
    <w:rsid w:val="00DB07D0"/>
    <w:rsid w:val="00DB5F96"/>
    <w:rsid w:val="00DC034F"/>
    <w:rsid w:val="00DC280E"/>
    <w:rsid w:val="00DC3E6D"/>
    <w:rsid w:val="00DC40C2"/>
    <w:rsid w:val="00DD1CFC"/>
    <w:rsid w:val="00DE11D2"/>
    <w:rsid w:val="00DE7D2C"/>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semiHidden/>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19.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59E6A88BA9A4088AA424238A1FDF8E7"/>
        <w:category>
          <w:name w:val="General"/>
          <w:gallery w:val="placeholder"/>
        </w:category>
        <w:types>
          <w:type w:val="bbPlcHdr"/>
        </w:types>
        <w:behaviors>
          <w:behavior w:val="content"/>
        </w:behaviors>
        <w:guid w:val="{F1ABA94D-CAE6-44C0-8D97-122B634674B2}"/>
      </w:docPartPr>
      <w:docPartBody>
        <w:p w:rsidR="004F79EB" w:rsidRDefault="00602172"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rsidR="004F79EB" w:rsidRDefault="00B45ADC" w:rsidP="00B7244E"/>
        <w:p w:rsidR="004F79EB" w:rsidRDefault="00602172"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rsidR="004F79EB" w:rsidRDefault="00B45ADC" w:rsidP="00B7244E"/>
        <w:p w:rsidR="008332B8" w:rsidRDefault="00602172">
          <w:pPr>
            <w:pStyle w:val="259E6A88BA9A4088AA424238A1FDF8E7"/>
          </w:pPr>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4E24DD9B7DFF42F590B50D74C0D7B3AA"/>
        <w:category>
          <w:name w:val="General"/>
          <w:gallery w:val="placeholder"/>
        </w:category>
        <w:types>
          <w:type w:val="bbPlcHdr"/>
        </w:types>
        <w:behaviors>
          <w:behavior w:val="content"/>
        </w:behaviors>
        <w:guid w:val="{5B0BCDEA-6D30-4404-AA32-05CB7417A373}"/>
      </w:docPartPr>
      <w:docPartBody>
        <w:p w:rsidR="008332B8" w:rsidRDefault="00602172">
          <w:pPr>
            <w:pStyle w:val="4E24DD9B7DFF42F590B50D74C0D7B3AA"/>
          </w:pPr>
          <w:r w:rsidRPr="001840CD">
            <w:t>2020</w:t>
          </w:r>
        </w:p>
      </w:docPartBody>
    </w:docPart>
    <w:docPart>
      <w:docPartPr>
        <w:name w:val="F30C0C9E826E4596B33A0923FC06DCE6"/>
        <w:category>
          <w:name w:val="General"/>
          <w:gallery w:val="placeholder"/>
        </w:category>
        <w:types>
          <w:type w:val="bbPlcHdr"/>
        </w:types>
        <w:behaviors>
          <w:behavior w:val="content"/>
        </w:behaviors>
        <w:guid w:val="{6303F75C-A272-44A1-B4E1-B3B774A2EFCD}"/>
      </w:docPartPr>
      <w:docPartBody>
        <w:p w:rsidR="008332B8" w:rsidRDefault="00602172">
          <w:pPr>
            <w:pStyle w:val="F30C0C9E826E4596B33A0923FC06DCE6"/>
          </w:pPr>
          <w:r>
            <w:t>2021</w:t>
          </w:r>
        </w:p>
      </w:docPartBody>
    </w:docPart>
    <w:docPart>
      <w:docPartPr>
        <w:name w:val="90E29B9606D04B5EB92DB1C2859A5EE2"/>
        <w:category>
          <w:name w:val="General"/>
          <w:gallery w:val="placeholder"/>
        </w:category>
        <w:types>
          <w:type w:val="bbPlcHdr"/>
        </w:types>
        <w:behaviors>
          <w:behavior w:val="content"/>
        </w:behaviors>
        <w:guid w:val="{D956F423-0691-4DE6-AAE8-400F3859EBED}"/>
      </w:docPartPr>
      <w:docPartBody>
        <w:p w:rsidR="008332B8" w:rsidRDefault="00602172">
          <w:pPr>
            <w:pStyle w:val="90E29B9606D04B5EB92DB1C2859A5EE2"/>
          </w:pPr>
          <w:r>
            <w:t>2022</w:t>
          </w:r>
        </w:p>
      </w:docPartBody>
    </w:docPart>
    <w:docPart>
      <w:docPartPr>
        <w:name w:val="40B0210578264519992E0032EDB170AA"/>
        <w:category>
          <w:name w:val="General"/>
          <w:gallery w:val="placeholder"/>
        </w:category>
        <w:types>
          <w:type w:val="bbPlcHdr"/>
        </w:types>
        <w:behaviors>
          <w:behavior w:val="content"/>
        </w:behaviors>
        <w:guid w:val="{5FB6C148-A523-4639-9EC4-B99C98A3799A}"/>
      </w:docPartPr>
      <w:docPartBody>
        <w:p w:rsidR="008332B8" w:rsidRDefault="00602172">
          <w:pPr>
            <w:pStyle w:val="40B0210578264519992E0032EDB170AA"/>
          </w:pPr>
          <w:r w:rsidRPr="009C780F">
            <w:t>Labor</w:t>
          </w:r>
        </w:p>
      </w:docPartBody>
    </w:docPart>
    <w:docPart>
      <w:docPartPr>
        <w:name w:val="2EE39DE92335437D8FF647C5D1B90CBD"/>
        <w:category>
          <w:name w:val="General"/>
          <w:gallery w:val="placeholder"/>
        </w:category>
        <w:types>
          <w:type w:val="bbPlcHdr"/>
        </w:types>
        <w:behaviors>
          <w:behavior w:val="content"/>
        </w:behaviors>
        <w:guid w:val="{FB0BC619-640E-46DE-956D-A3D69B00FDF7}"/>
      </w:docPartPr>
      <w:docPartBody>
        <w:p w:rsidR="008332B8" w:rsidRDefault="00602172">
          <w:pPr>
            <w:pStyle w:val="2EE39DE92335437D8FF647C5D1B90CBD"/>
          </w:pPr>
          <w:r w:rsidRPr="00B24756">
            <w:t>$50,000</w:t>
          </w:r>
        </w:p>
      </w:docPartBody>
    </w:docPart>
    <w:docPart>
      <w:docPartPr>
        <w:name w:val="F1B12E6A0A844C0CB15D710209CEDEB7"/>
        <w:category>
          <w:name w:val="General"/>
          <w:gallery w:val="placeholder"/>
        </w:category>
        <w:types>
          <w:type w:val="bbPlcHdr"/>
        </w:types>
        <w:behaviors>
          <w:behavior w:val="content"/>
        </w:behaviors>
        <w:guid w:val="{1D39A26D-D6A7-470A-AC3F-E67AB71428B0}"/>
      </w:docPartPr>
      <w:docPartBody>
        <w:p w:rsidR="008332B8" w:rsidRDefault="00602172">
          <w:pPr>
            <w:pStyle w:val="F1B12E6A0A844C0CB15D710209CEDEB7"/>
          </w:pPr>
          <w:r w:rsidRPr="00B24756">
            <w:t>$</w:t>
          </w:r>
          <w:r>
            <w:t>6</w:t>
          </w:r>
          <w:r w:rsidRPr="00B24756">
            <w:t>0,000</w:t>
          </w:r>
        </w:p>
      </w:docPartBody>
    </w:docPart>
    <w:docPart>
      <w:docPartPr>
        <w:name w:val="2252A4A3239F4FE69B4CA68BD5E92A28"/>
        <w:category>
          <w:name w:val="General"/>
          <w:gallery w:val="placeholder"/>
        </w:category>
        <w:types>
          <w:type w:val="bbPlcHdr"/>
        </w:types>
        <w:behaviors>
          <w:behavior w:val="content"/>
        </w:behaviors>
        <w:guid w:val="{4B5A13DB-A3F5-44C9-AB5A-57C77C5ED016}"/>
      </w:docPartPr>
      <w:docPartBody>
        <w:p w:rsidR="008332B8" w:rsidRDefault="00602172">
          <w:pPr>
            <w:pStyle w:val="2252A4A3239F4FE69B4CA68BD5E92A28"/>
          </w:pPr>
          <w:r w:rsidRPr="00B24756">
            <w:t>$</w:t>
          </w:r>
          <w:r>
            <w:t>75</w:t>
          </w:r>
          <w:r w:rsidRPr="00B24756">
            <w:t>,000</w:t>
          </w:r>
        </w:p>
      </w:docPartBody>
    </w:docPart>
    <w:docPart>
      <w:docPartPr>
        <w:name w:val="67FD8B4102D6414691E057B986C12E5A"/>
        <w:category>
          <w:name w:val="General"/>
          <w:gallery w:val="placeholder"/>
        </w:category>
        <w:types>
          <w:type w:val="bbPlcHdr"/>
        </w:types>
        <w:behaviors>
          <w:behavior w:val="content"/>
        </w:behaviors>
        <w:guid w:val="{88895FCB-F88B-43BF-ACB5-4BCCC981F5D0}"/>
      </w:docPartPr>
      <w:docPartBody>
        <w:p w:rsidR="008332B8" w:rsidRDefault="00602172">
          <w:pPr>
            <w:pStyle w:val="67FD8B4102D6414691E057B986C12E5A"/>
          </w:pPr>
          <w:r w:rsidRPr="009C780F">
            <w:t>Materials</w:t>
          </w:r>
        </w:p>
      </w:docPartBody>
    </w:docPart>
    <w:docPart>
      <w:docPartPr>
        <w:name w:val="605D0392CC514774AC40B0D677A6AF81"/>
        <w:category>
          <w:name w:val="General"/>
          <w:gallery w:val="placeholder"/>
        </w:category>
        <w:types>
          <w:type w:val="bbPlcHdr"/>
        </w:types>
        <w:behaviors>
          <w:behavior w:val="content"/>
        </w:behaviors>
        <w:guid w:val="{B8643CD3-69ED-493A-99FA-6BC7F24C577A}"/>
      </w:docPartPr>
      <w:docPartBody>
        <w:p w:rsidR="008332B8" w:rsidRDefault="00602172">
          <w:pPr>
            <w:pStyle w:val="605D0392CC514774AC40B0D677A6AF81"/>
          </w:pPr>
          <w:r w:rsidRPr="00B24756">
            <w:t>$</w:t>
          </w:r>
          <w:r>
            <w:t>2</w:t>
          </w:r>
          <w:r w:rsidRPr="00B24756">
            <w:t>0,000</w:t>
          </w:r>
        </w:p>
      </w:docPartBody>
    </w:docPart>
    <w:docPart>
      <w:docPartPr>
        <w:name w:val="E1588140BDBD4AD58E94B9235E5DE30D"/>
        <w:category>
          <w:name w:val="General"/>
          <w:gallery w:val="placeholder"/>
        </w:category>
        <w:types>
          <w:type w:val="bbPlcHdr"/>
        </w:types>
        <w:behaviors>
          <w:behavior w:val="content"/>
        </w:behaviors>
        <w:guid w:val="{80733762-B305-440E-A9ED-AD90F3C6AF05}"/>
      </w:docPartPr>
      <w:docPartBody>
        <w:p w:rsidR="008332B8" w:rsidRDefault="00602172">
          <w:pPr>
            <w:pStyle w:val="E1588140BDBD4AD58E94B9235E5DE30D"/>
          </w:pPr>
          <w:r w:rsidRPr="00B24756">
            <w:t>$</w:t>
          </w:r>
          <w:r>
            <w:t>25</w:t>
          </w:r>
          <w:r w:rsidRPr="00B24756">
            <w:t>,000</w:t>
          </w:r>
        </w:p>
      </w:docPartBody>
    </w:docPart>
    <w:docPart>
      <w:docPartPr>
        <w:name w:val="6643E636CC25416692286E9EC633E4C8"/>
        <w:category>
          <w:name w:val="General"/>
          <w:gallery w:val="placeholder"/>
        </w:category>
        <w:types>
          <w:type w:val="bbPlcHdr"/>
        </w:types>
        <w:behaviors>
          <w:behavior w:val="content"/>
        </w:behaviors>
        <w:guid w:val="{C1627CE6-AF32-47B7-819D-34A8BCC78CD7}"/>
      </w:docPartPr>
      <w:docPartBody>
        <w:p w:rsidR="008332B8" w:rsidRDefault="00602172">
          <w:pPr>
            <w:pStyle w:val="6643E636CC25416692286E9EC633E4C8"/>
          </w:pPr>
          <w:r w:rsidRPr="00B24756">
            <w:t>$</w:t>
          </w:r>
          <w:r>
            <w:t>27</w:t>
          </w:r>
          <w:r w:rsidRPr="00B24756">
            <w:t>,000</w:t>
          </w:r>
        </w:p>
      </w:docPartBody>
    </w:docPart>
    <w:docPart>
      <w:docPartPr>
        <w:name w:val="A31C5FD94A2A453382804060258A0066"/>
        <w:category>
          <w:name w:val="General"/>
          <w:gallery w:val="placeholder"/>
        </w:category>
        <w:types>
          <w:type w:val="bbPlcHdr"/>
        </w:types>
        <w:behaviors>
          <w:behavior w:val="content"/>
        </w:behaviors>
        <w:guid w:val="{F7AE1C18-0487-4468-B3F7-61807F12A194}"/>
      </w:docPartPr>
      <w:docPartBody>
        <w:p w:rsidR="008332B8" w:rsidRDefault="00602172">
          <w:pPr>
            <w:pStyle w:val="A31C5FD94A2A453382804060258A0066"/>
          </w:pPr>
          <w:r w:rsidRPr="009C780F">
            <w:t>Research</w:t>
          </w:r>
        </w:p>
      </w:docPartBody>
    </w:docPart>
    <w:docPart>
      <w:docPartPr>
        <w:name w:val="02E51831BD0442BABC27F66DC0DC5636"/>
        <w:category>
          <w:name w:val="General"/>
          <w:gallery w:val="placeholder"/>
        </w:category>
        <w:types>
          <w:type w:val="bbPlcHdr"/>
        </w:types>
        <w:behaviors>
          <w:behavior w:val="content"/>
        </w:behaviors>
        <w:guid w:val="{E6A4B9F0-AA7A-4FB0-B93B-840651E7CFCD}"/>
      </w:docPartPr>
      <w:docPartBody>
        <w:p w:rsidR="008332B8" w:rsidRDefault="00602172">
          <w:pPr>
            <w:pStyle w:val="02E51831BD0442BABC27F66DC0DC5636"/>
          </w:pPr>
          <w:r w:rsidRPr="00B24756">
            <w:t>$</w:t>
          </w:r>
          <w:r>
            <w:t>1</w:t>
          </w:r>
          <w:r w:rsidRPr="00B24756">
            <w:t>0,000</w:t>
          </w:r>
        </w:p>
      </w:docPartBody>
    </w:docPart>
    <w:docPart>
      <w:docPartPr>
        <w:name w:val="A7B2C30BE9BA420B94473F29A5ADFE50"/>
        <w:category>
          <w:name w:val="General"/>
          <w:gallery w:val="placeholder"/>
        </w:category>
        <w:types>
          <w:type w:val="bbPlcHdr"/>
        </w:types>
        <w:behaviors>
          <w:behavior w:val="content"/>
        </w:behaviors>
        <w:guid w:val="{BBD77D8C-0314-46E7-8E85-0CEA4D608340}"/>
      </w:docPartPr>
      <w:docPartBody>
        <w:p w:rsidR="008332B8" w:rsidRDefault="00602172">
          <w:pPr>
            <w:pStyle w:val="A7B2C30BE9BA420B94473F29A5ADFE50"/>
          </w:pPr>
          <w:r w:rsidRPr="00B24756">
            <w:t>$</w:t>
          </w:r>
          <w:r>
            <w:t>5</w:t>
          </w:r>
          <w:r w:rsidRPr="00B24756">
            <w:t>,000</w:t>
          </w:r>
        </w:p>
      </w:docPartBody>
    </w:docPart>
    <w:docPart>
      <w:docPartPr>
        <w:name w:val="5149E248EE1B4F83ADF49C8C1C00647E"/>
        <w:category>
          <w:name w:val="General"/>
          <w:gallery w:val="placeholder"/>
        </w:category>
        <w:types>
          <w:type w:val="bbPlcHdr"/>
        </w:types>
        <w:behaviors>
          <w:behavior w:val="content"/>
        </w:behaviors>
        <w:guid w:val="{42055CF2-CC1C-4632-BBB7-E3A9F66FA97C}"/>
      </w:docPartPr>
      <w:docPartBody>
        <w:p w:rsidR="008332B8" w:rsidRDefault="00602172">
          <w:pPr>
            <w:pStyle w:val="5149E248EE1B4F83ADF49C8C1C00647E"/>
          </w:pPr>
          <w:r w:rsidRPr="00B24756">
            <w:t>$</w:t>
          </w:r>
          <w:r>
            <w:t>5</w:t>
          </w:r>
          <w:r w:rsidRPr="00B24756">
            <w:t>,000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panose1 w:val="02010800040101010101"/>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20B0604020202020204"/>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A3F"/>
    <w:rsid w:val="000C5A3F"/>
    <w:rsid w:val="00602172"/>
    <w:rsid w:val="008332B8"/>
    <w:rsid w:val="00B45ADC"/>
    <w:rsid w:val="00C5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E6A88BA9A4088AA424238A1FDF8E7">
    <w:name w:val="259E6A88BA9A4088AA424238A1FDF8E7"/>
  </w:style>
  <w:style w:type="paragraph" w:customStyle="1" w:styleId="4E24DD9B7DFF42F590B50D74C0D7B3AA">
    <w:name w:val="4E24DD9B7DFF42F590B50D74C0D7B3AA"/>
  </w:style>
  <w:style w:type="paragraph" w:customStyle="1" w:styleId="F30C0C9E826E4596B33A0923FC06DCE6">
    <w:name w:val="F30C0C9E826E4596B33A0923FC06DCE6"/>
  </w:style>
  <w:style w:type="paragraph" w:customStyle="1" w:styleId="90E29B9606D04B5EB92DB1C2859A5EE2">
    <w:name w:val="90E29B9606D04B5EB92DB1C2859A5EE2"/>
  </w:style>
  <w:style w:type="paragraph" w:customStyle="1" w:styleId="40B0210578264519992E0032EDB170AA">
    <w:name w:val="40B0210578264519992E0032EDB170AA"/>
  </w:style>
  <w:style w:type="paragraph" w:customStyle="1" w:styleId="2EE39DE92335437D8FF647C5D1B90CBD">
    <w:name w:val="2EE39DE92335437D8FF647C5D1B90CBD"/>
  </w:style>
  <w:style w:type="paragraph" w:customStyle="1" w:styleId="F1B12E6A0A844C0CB15D710209CEDEB7">
    <w:name w:val="F1B12E6A0A844C0CB15D710209CEDEB7"/>
  </w:style>
  <w:style w:type="paragraph" w:customStyle="1" w:styleId="2252A4A3239F4FE69B4CA68BD5E92A28">
    <w:name w:val="2252A4A3239F4FE69B4CA68BD5E92A28"/>
  </w:style>
  <w:style w:type="paragraph" w:customStyle="1" w:styleId="67FD8B4102D6414691E057B986C12E5A">
    <w:name w:val="67FD8B4102D6414691E057B986C12E5A"/>
  </w:style>
  <w:style w:type="paragraph" w:customStyle="1" w:styleId="605D0392CC514774AC40B0D677A6AF81">
    <w:name w:val="605D0392CC514774AC40B0D677A6AF81"/>
  </w:style>
  <w:style w:type="paragraph" w:customStyle="1" w:styleId="E1588140BDBD4AD58E94B9235E5DE30D">
    <w:name w:val="E1588140BDBD4AD58E94B9235E5DE30D"/>
  </w:style>
  <w:style w:type="paragraph" w:customStyle="1" w:styleId="6643E636CC25416692286E9EC633E4C8">
    <w:name w:val="6643E636CC25416692286E9EC633E4C8"/>
  </w:style>
  <w:style w:type="paragraph" w:customStyle="1" w:styleId="A31C5FD94A2A453382804060258A0066">
    <w:name w:val="A31C5FD94A2A453382804060258A0066"/>
  </w:style>
  <w:style w:type="paragraph" w:customStyle="1" w:styleId="02E51831BD0442BABC27F66DC0DC5636">
    <w:name w:val="02E51831BD0442BABC27F66DC0DC5636"/>
  </w:style>
  <w:style w:type="paragraph" w:customStyle="1" w:styleId="A7B2C30BE9BA420B94473F29A5ADFE50">
    <w:name w:val="A7B2C30BE9BA420B94473F29A5ADFE50"/>
  </w:style>
  <w:style w:type="paragraph" w:customStyle="1" w:styleId="5149E248EE1B4F83ADF49C8C1C00647E">
    <w:name w:val="5149E248EE1B4F83ADF49C8C1C0064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C:\Users\ashle\AppData\Local\Packages\Microsoft.Office.Desktop_8wekyb3d8bbwe\LocalCache\Roaming\Microsoft\Templates\Bold business report.dotx</Template>
  <TotalTime>0</TotalTime>
  <Pages>18</Pages>
  <Words>1458</Words>
  <Characters>8316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2021-10-09T15:17:00Z</dcterms:created>
  <dcterms:modified xsi:type="dcterms:W3CDTF">2021-10-09T15:17:00Z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